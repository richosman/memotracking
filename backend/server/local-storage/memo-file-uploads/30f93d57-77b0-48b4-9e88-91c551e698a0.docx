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CCDCF" w14:textId="64EF445D" w:rsidR="00167D52" w:rsidRPr="00167D52" w:rsidRDefault="00167D52" w:rsidP="00167D52">
      <w:pPr>
        <w:jc w:val="center"/>
        <w:rPr>
          <w:rFonts w:ascii="Book Antiqua" w:hAnsi="Book Antiqua"/>
          <w:b/>
          <w:bCs/>
          <w:sz w:val="36"/>
          <w:szCs w:val="36"/>
          <w:lang w:val="en-GB"/>
        </w:rPr>
      </w:pPr>
      <w:r w:rsidRPr="00167D52">
        <w:rPr>
          <w:rFonts w:ascii="Book Antiqua" w:hAnsi="Book Antiqua"/>
          <w:b/>
          <w:bCs/>
          <w:sz w:val="36"/>
          <w:szCs w:val="36"/>
          <w:lang w:val="en-GB"/>
        </w:rPr>
        <w:t>NATIONAL COMMUNICATIONS AUTHORITY</w:t>
      </w:r>
    </w:p>
    <w:p w14:paraId="33403606" w14:textId="77777777" w:rsidR="00167D52" w:rsidRPr="005E6BDE" w:rsidRDefault="00167D52" w:rsidP="00167D52">
      <w:pPr>
        <w:jc w:val="center"/>
        <w:rPr>
          <w:rFonts w:ascii="Book Antiqua" w:hAnsi="Book Antiqua"/>
          <w:b/>
          <w:bCs/>
          <w:sz w:val="32"/>
          <w:szCs w:val="32"/>
          <w:lang w:val="en-GB"/>
        </w:rPr>
      </w:pPr>
    </w:p>
    <w:p w14:paraId="717447B4" w14:textId="3F5A300A" w:rsidR="00167D52" w:rsidRDefault="00167D52" w:rsidP="00685F38">
      <w:pPr>
        <w:jc w:val="center"/>
        <w:rPr>
          <w:rStyle w:val="MessageHeaderLabel"/>
          <w:rFonts w:asciiTheme="majorHAnsi" w:hAnsiTheme="majorHAnsi"/>
          <w:spacing w:val="-25"/>
          <w:sz w:val="24"/>
          <w:szCs w:val="24"/>
        </w:rPr>
      </w:pPr>
      <w:r w:rsidRPr="005E6BDE">
        <w:rPr>
          <w:rFonts w:ascii="Book Antiqua" w:hAnsi="Book Antiqua"/>
          <w:b/>
          <w:bCs/>
          <w:sz w:val="32"/>
          <w:szCs w:val="32"/>
          <w:u w:val="single"/>
          <w:lang w:val="en-GB"/>
        </w:rPr>
        <w:t>INTERNAL MEMORANDUM</w:t>
      </w:r>
    </w:p>
    <w:p w14:paraId="574BD1E7" w14:textId="1BC508C9" w:rsidR="00167D52" w:rsidRPr="003A1451" w:rsidRDefault="00167D52" w:rsidP="00167D52">
      <w:pPr>
        <w:pStyle w:val="MessageHeaderFirst"/>
        <w:jc w:val="both"/>
        <w:rPr>
          <w:rFonts w:asciiTheme="majorHAnsi" w:hAnsiTheme="majorHAnsi"/>
          <w:sz w:val="24"/>
          <w:szCs w:val="24"/>
        </w:rPr>
      </w:pPr>
      <w:r w:rsidRPr="003A1451">
        <w:rPr>
          <w:rStyle w:val="MessageHeaderLabel"/>
          <w:rFonts w:asciiTheme="majorHAnsi" w:hAnsiTheme="majorHAnsi"/>
          <w:spacing w:val="-25"/>
          <w:sz w:val="24"/>
          <w:szCs w:val="24"/>
        </w:rPr>
        <w:t>T</w:t>
      </w:r>
      <w:r w:rsidRPr="003A1451">
        <w:rPr>
          <w:rStyle w:val="MessageHeaderLabel"/>
          <w:rFonts w:asciiTheme="majorHAnsi" w:hAnsiTheme="majorHAnsi"/>
          <w:sz w:val="24"/>
          <w:szCs w:val="24"/>
        </w:rPr>
        <w:t>o:</w:t>
      </w:r>
      <w:r w:rsidRPr="003A1451">
        <w:rPr>
          <w:rFonts w:asciiTheme="majorHAnsi" w:hAnsiTheme="majorHAnsi"/>
          <w:sz w:val="24"/>
          <w:szCs w:val="24"/>
        </w:rPr>
        <w:tab/>
      </w:r>
      <w:r w:rsidRPr="003A1451">
        <w:rPr>
          <w:rFonts w:asciiTheme="majorHAnsi" w:hAnsiTheme="majorHAnsi"/>
          <w:sz w:val="24"/>
          <w:szCs w:val="24"/>
        </w:rPr>
        <w:tab/>
        <w:t>Director</w:t>
      </w:r>
      <w:r w:rsidR="00322A64">
        <w:rPr>
          <w:rFonts w:asciiTheme="majorHAnsi" w:hAnsiTheme="majorHAnsi"/>
          <w:sz w:val="24"/>
          <w:szCs w:val="24"/>
        </w:rPr>
        <w:t xml:space="preserve"> General</w:t>
      </w:r>
    </w:p>
    <w:p w14:paraId="12C079D1" w14:textId="18102396" w:rsidR="00167D52" w:rsidRPr="003A1451" w:rsidRDefault="00D12A17" w:rsidP="00167D52">
      <w:pPr>
        <w:pStyle w:val="MessageHead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</w:t>
      </w:r>
      <w:r w:rsidR="00167D52" w:rsidRPr="003A1451">
        <w:rPr>
          <w:rFonts w:asciiTheme="majorHAnsi" w:hAnsiTheme="majorHAnsi"/>
          <w:sz w:val="24"/>
          <w:szCs w:val="24"/>
        </w:rPr>
        <w:t>:</w:t>
      </w:r>
      <w:r w:rsidR="00167D52" w:rsidRPr="003A1451">
        <w:rPr>
          <w:rFonts w:asciiTheme="majorHAnsi" w:hAnsiTheme="majorHAnsi"/>
          <w:sz w:val="24"/>
          <w:szCs w:val="24"/>
        </w:rPr>
        <w:tab/>
      </w:r>
      <w:r w:rsidR="00167D52" w:rsidRPr="003A1451">
        <w:rPr>
          <w:rFonts w:asciiTheme="majorHAnsi" w:hAnsiTheme="majorHAnsi"/>
          <w:sz w:val="24"/>
          <w:szCs w:val="24"/>
        </w:rPr>
        <w:tab/>
      </w:r>
      <w:r w:rsidR="00322A64" w:rsidRPr="003A1451">
        <w:rPr>
          <w:rFonts w:asciiTheme="majorHAnsi" w:hAnsiTheme="majorHAnsi"/>
          <w:sz w:val="24"/>
          <w:szCs w:val="24"/>
        </w:rPr>
        <w:t>Director</w:t>
      </w:r>
      <w:r w:rsidR="00322A64">
        <w:rPr>
          <w:rFonts w:asciiTheme="majorHAnsi" w:hAnsiTheme="majorHAnsi"/>
          <w:sz w:val="24"/>
          <w:szCs w:val="24"/>
        </w:rPr>
        <w:t>, Human Resource &amp;</w:t>
      </w:r>
      <w:r w:rsidR="00322A64" w:rsidRPr="003A1451">
        <w:rPr>
          <w:rFonts w:asciiTheme="majorHAnsi" w:hAnsiTheme="majorHAnsi"/>
          <w:sz w:val="24"/>
          <w:szCs w:val="24"/>
        </w:rPr>
        <w:t xml:space="preserve"> Administration</w:t>
      </w:r>
    </w:p>
    <w:p w14:paraId="1B4F1E79" w14:textId="0558AE1A" w:rsidR="00167D52" w:rsidRPr="00383B9E" w:rsidRDefault="00167D52" w:rsidP="00167D52">
      <w:pPr>
        <w:pStyle w:val="MessageHeader"/>
        <w:jc w:val="both"/>
        <w:rPr>
          <w:rFonts w:asciiTheme="majorHAnsi" w:hAnsiTheme="majorHAnsi"/>
          <w:sz w:val="24"/>
          <w:szCs w:val="24"/>
        </w:rPr>
      </w:pPr>
      <w:r w:rsidRPr="00383B9E">
        <w:rPr>
          <w:rStyle w:val="MessageHeaderLabel"/>
          <w:rFonts w:asciiTheme="majorHAnsi" w:hAnsiTheme="majorHAnsi"/>
          <w:sz w:val="24"/>
          <w:szCs w:val="24"/>
        </w:rPr>
        <w:t>Date:</w:t>
      </w:r>
      <w:r w:rsidRPr="00383B9E">
        <w:rPr>
          <w:rFonts w:asciiTheme="majorHAnsi" w:hAnsiTheme="majorHAnsi"/>
          <w:sz w:val="24"/>
          <w:szCs w:val="24"/>
        </w:rPr>
        <w:tab/>
      </w:r>
      <w:r w:rsidRPr="00383B9E">
        <w:rPr>
          <w:rFonts w:asciiTheme="majorHAnsi" w:hAnsiTheme="majorHAnsi"/>
          <w:sz w:val="24"/>
          <w:szCs w:val="24"/>
        </w:rPr>
        <w:tab/>
      </w:r>
      <w:r w:rsidR="00322A64">
        <w:rPr>
          <w:rFonts w:asciiTheme="majorHAnsi" w:hAnsiTheme="majorHAnsi"/>
          <w:sz w:val="24"/>
          <w:szCs w:val="24"/>
        </w:rPr>
        <w:t>June</w:t>
      </w:r>
      <w:r w:rsidR="000E0A45">
        <w:rPr>
          <w:rFonts w:asciiTheme="majorHAnsi" w:hAnsiTheme="majorHAnsi"/>
          <w:sz w:val="24"/>
          <w:szCs w:val="24"/>
        </w:rPr>
        <w:t xml:space="preserve"> </w:t>
      </w:r>
      <w:r w:rsidR="00322A64">
        <w:rPr>
          <w:rFonts w:asciiTheme="majorHAnsi" w:hAnsiTheme="majorHAnsi"/>
          <w:sz w:val="24"/>
          <w:szCs w:val="24"/>
        </w:rPr>
        <w:t>7</w:t>
      </w:r>
      <w:r w:rsidR="00630D1C">
        <w:rPr>
          <w:rFonts w:asciiTheme="majorHAnsi" w:hAnsiTheme="majorHAnsi"/>
          <w:sz w:val="24"/>
          <w:szCs w:val="24"/>
        </w:rPr>
        <w:t>, 2016</w:t>
      </w:r>
    </w:p>
    <w:p w14:paraId="4550CC84" w14:textId="6598B17D" w:rsidR="00167D52" w:rsidRPr="00383B9E" w:rsidRDefault="00167D52" w:rsidP="00167D52">
      <w:pPr>
        <w:pStyle w:val="MessageHeaderLast"/>
        <w:ind w:left="2155" w:hanging="1320"/>
        <w:jc w:val="both"/>
        <w:rPr>
          <w:rFonts w:asciiTheme="majorHAnsi" w:hAnsiTheme="majorHAnsi"/>
          <w:sz w:val="24"/>
          <w:szCs w:val="24"/>
        </w:rPr>
      </w:pPr>
      <w:r w:rsidRPr="00383B9E">
        <w:rPr>
          <w:rStyle w:val="MessageHeaderLabel"/>
          <w:rFonts w:asciiTheme="majorHAnsi" w:hAnsiTheme="majorHAnsi"/>
          <w:sz w:val="24"/>
          <w:szCs w:val="24"/>
        </w:rPr>
        <w:t>Subject:</w:t>
      </w:r>
      <w:r w:rsidR="000E0A45">
        <w:rPr>
          <w:rFonts w:asciiTheme="majorHAnsi" w:hAnsiTheme="majorHAnsi"/>
          <w:sz w:val="24"/>
          <w:szCs w:val="24"/>
        </w:rPr>
        <w:tab/>
      </w:r>
      <w:r w:rsidR="00322A64">
        <w:rPr>
          <w:rFonts w:asciiTheme="majorHAnsi" w:hAnsiTheme="majorHAnsi"/>
          <w:b/>
          <w:sz w:val="24"/>
          <w:szCs w:val="24"/>
        </w:rPr>
        <w:t>E-Learning Management System Training</w:t>
      </w:r>
      <w:r w:rsidR="00BB1B84">
        <w:rPr>
          <w:rFonts w:asciiTheme="majorHAnsi" w:hAnsiTheme="majorHAnsi"/>
          <w:b/>
          <w:sz w:val="24"/>
          <w:szCs w:val="24"/>
        </w:rPr>
        <w:t xml:space="preserve"> for Regional Offices</w:t>
      </w:r>
    </w:p>
    <w:p w14:paraId="7E9DBCC2" w14:textId="0CDC113F" w:rsidR="0082433F" w:rsidRDefault="00A74155" w:rsidP="00A74155">
      <w:pPr>
        <w:tabs>
          <w:tab w:val="left" w:pos="3120"/>
        </w:tabs>
        <w:ind w:left="0"/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 xml:space="preserve">                   </w:t>
      </w:r>
      <w:r w:rsidR="0082433F">
        <w:rPr>
          <w:rFonts w:asciiTheme="majorHAnsi" w:hAnsiTheme="majorHAnsi"/>
          <w:sz w:val="22"/>
          <w:szCs w:val="22"/>
          <w:lang w:val="en-GB"/>
        </w:rPr>
        <w:t>Madam,</w:t>
      </w:r>
    </w:p>
    <w:p w14:paraId="5B6C579D" w14:textId="77777777" w:rsidR="0082433F" w:rsidRDefault="0082433F" w:rsidP="00A74155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</w:p>
    <w:p w14:paraId="2DDDF356" w14:textId="36CCE570" w:rsidR="00322A64" w:rsidRDefault="00322A64" w:rsidP="00A74155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Following a successful training programme for the E-Learning Management System for staff and management at the head office, Accra, the IT Department wishes to extend this training to the regionals office and their respective managers.</w:t>
      </w:r>
    </w:p>
    <w:p w14:paraId="7EFC1514" w14:textId="77777777" w:rsidR="00322A64" w:rsidRDefault="00322A64" w:rsidP="00A74155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</w:p>
    <w:p w14:paraId="1BCB348B" w14:textId="3B1D733E" w:rsidR="00B23FE1" w:rsidRDefault="00BB1B84" w:rsidP="00A74155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>The Department therefore wishes to nominate the under</w:t>
      </w:r>
      <w:r w:rsidR="00322A64">
        <w:rPr>
          <w:rFonts w:asciiTheme="majorHAnsi" w:hAnsiTheme="majorHAnsi"/>
          <w:sz w:val="22"/>
          <w:szCs w:val="22"/>
          <w:lang w:val="en-GB"/>
        </w:rPr>
        <w:t>-</w:t>
      </w:r>
      <w:r>
        <w:rPr>
          <w:rFonts w:asciiTheme="majorHAnsi" w:hAnsiTheme="majorHAnsi"/>
          <w:sz w:val="22"/>
          <w:szCs w:val="22"/>
          <w:lang w:val="en-GB"/>
        </w:rPr>
        <w:t xml:space="preserve">listed officers to visit the regional offices to </w:t>
      </w:r>
      <w:r w:rsidR="00322A64">
        <w:rPr>
          <w:rFonts w:asciiTheme="majorHAnsi" w:hAnsiTheme="majorHAnsi"/>
          <w:sz w:val="22"/>
          <w:szCs w:val="22"/>
          <w:lang w:val="en-GB"/>
        </w:rPr>
        <w:t>facilitate this training programme</w:t>
      </w:r>
      <w:r>
        <w:rPr>
          <w:rFonts w:asciiTheme="majorHAnsi" w:hAnsiTheme="majorHAnsi"/>
          <w:sz w:val="22"/>
          <w:szCs w:val="22"/>
          <w:lang w:val="en-GB"/>
        </w:rPr>
        <w:t xml:space="preserve">. </w:t>
      </w:r>
    </w:p>
    <w:p w14:paraId="649A7FFE" w14:textId="77777777" w:rsidR="00BB1B84" w:rsidRDefault="00BB1B84" w:rsidP="00A74155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4402"/>
        <w:gridCol w:w="4454"/>
      </w:tblGrid>
      <w:tr w:rsidR="00BB1B84" w14:paraId="70709291" w14:textId="77777777" w:rsidTr="00BB1B84">
        <w:tc>
          <w:tcPr>
            <w:tcW w:w="4732" w:type="dxa"/>
          </w:tcPr>
          <w:p w14:paraId="19CB0321" w14:textId="1B7A1B57" w:rsidR="00BB1B84" w:rsidRPr="003A6262" w:rsidRDefault="003A6262" w:rsidP="00A74155">
            <w:pPr>
              <w:tabs>
                <w:tab w:val="left" w:pos="3120"/>
              </w:tabs>
              <w:ind w:left="0"/>
              <w:jc w:val="center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3A6262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NAME</w:t>
            </w:r>
          </w:p>
        </w:tc>
        <w:tc>
          <w:tcPr>
            <w:tcW w:w="4733" w:type="dxa"/>
          </w:tcPr>
          <w:p w14:paraId="1C43CF33" w14:textId="36779599" w:rsidR="00BB1B84" w:rsidRPr="003A6262" w:rsidRDefault="003A6262" w:rsidP="00A74155">
            <w:pPr>
              <w:tabs>
                <w:tab w:val="left" w:pos="3120"/>
              </w:tabs>
              <w:ind w:left="0"/>
              <w:jc w:val="center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3A6262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DESIGNATION</w:t>
            </w:r>
          </w:p>
        </w:tc>
      </w:tr>
      <w:tr w:rsidR="00BB1B84" w14:paraId="5FEA3EF8" w14:textId="77777777" w:rsidTr="00BB1B84">
        <w:tc>
          <w:tcPr>
            <w:tcW w:w="4732" w:type="dxa"/>
          </w:tcPr>
          <w:p w14:paraId="29B3C9FA" w14:textId="3BA3FBCB" w:rsidR="00BB1B84" w:rsidRDefault="00372402" w:rsidP="00BB1B84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Alhassan Osman Alhaji</w:t>
            </w:r>
          </w:p>
        </w:tc>
        <w:tc>
          <w:tcPr>
            <w:tcW w:w="4733" w:type="dxa"/>
          </w:tcPr>
          <w:p w14:paraId="715834B0" w14:textId="04867326" w:rsidR="00BB1B84" w:rsidRDefault="003A6262" w:rsidP="00BB1B84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Assistant Manager</w:t>
            </w:r>
            <w:r w:rsidR="00322A64">
              <w:rPr>
                <w:rFonts w:asciiTheme="majorHAnsi" w:hAnsiTheme="majorHAnsi"/>
                <w:sz w:val="22"/>
                <w:szCs w:val="22"/>
                <w:lang w:val="en-GB"/>
              </w:rPr>
              <w:t>, IT</w:t>
            </w:r>
          </w:p>
        </w:tc>
      </w:tr>
      <w:tr w:rsidR="00BB1B84" w14:paraId="0DA3E619" w14:textId="77777777" w:rsidTr="00BB1B84">
        <w:tc>
          <w:tcPr>
            <w:tcW w:w="4732" w:type="dxa"/>
          </w:tcPr>
          <w:p w14:paraId="387E93D3" w14:textId="30814096" w:rsidR="00BB1B84" w:rsidRDefault="00322A64" w:rsidP="00BB1B84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Maxwell Marfo</w:t>
            </w:r>
          </w:p>
        </w:tc>
        <w:tc>
          <w:tcPr>
            <w:tcW w:w="4733" w:type="dxa"/>
          </w:tcPr>
          <w:p w14:paraId="6AF9D66C" w14:textId="77B20C15" w:rsidR="00BB1B84" w:rsidRDefault="00322A64" w:rsidP="00BB1B84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Senior Administrative Assistant, IT</w:t>
            </w:r>
          </w:p>
        </w:tc>
      </w:tr>
    </w:tbl>
    <w:p w14:paraId="5E78C85D" w14:textId="77777777" w:rsidR="00BB1B84" w:rsidRDefault="00BB1B84" w:rsidP="00BB1B84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</w:p>
    <w:p w14:paraId="1FCB83CF" w14:textId="712A82C5" w:rsidR="003A6262" w:rsidRDefault="00624098" w:rsidP="004C6383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 xml:space="preserve">The listed staff will be away from </w:t>
      </w:r>
      <w:r w:rsidR="00322A64" w:rsidRPr="00855B0B">
        <w:rPr>
          <w:rFonts w:asciiTheme="majorHAnsi" w:hAnsiTheme="majorHAnsi"/>
          <w:b/>
          <w:sz w:val="22"/>
          <w:szCs w:val="22"/>
          <w:lang w:val="en-GB"/>
        </w:rPr>
        <w:t>1</w:t>
      </w:r>
      <w:r w:rsidR="00855B0B" w:rsidRPr="00855B0B">
        <w:rPr>
          <w:rFonts w:asciiTheme="majorHAnsi" w:hAnsiTheme="majorHAnsi"/>
          <w:b/>
          <w:sz w:val="22"/>
          <w:szCs w:val="22"/>
          <w:lang w:val="en-GB"/>
        </w:rPr>
        <w:t>1</w:t>
      </w:r>
      <w:r w:rsidRPr="00855B0B">
        <w:rPr>
          <w:rFonts w:asciiTheme="majorHAnsi" w:hAnsiTheme="majorHAnsi"/>
          <w:b/>
          <w:sz w:val="22"/>
          <w:szCs w:val="22"/>
          <w:vertAlign w:val="superscript"/>
          <w:lang w:val="en-GB"/>
        </w:rPr>
        <w:t>th</w:t>
      </w:r>
      <w:r w:rsidRPr="00855B0B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="00855B0B" w:rsidRPr="00855B0B">
        <w:rPr>
          <w:rFonts w:asciiTheme="majorHAnsi" w:hAnsiTheme="majorHAnsi"/>
          <w:b/>
          <w:sz w:val="22"/>
          <w:szCs w:val="22"/>
          <w:lang w:val="en-GB"/>
        </w:rPr>
        <w:t>June</w:t>
      </w:r>
      <w:r w:rsidRPr="00855B0B">
        <w:rPr>
          <w:rFonts w:asciiTheme="majorHAnsi" w:hAnsiTheme="majorHAnsi"/>
          <w:b/>
          <w:sz w:val="22"/>
          <w:szCs w:val="22"/>
          <w:lang w:val="en-GB"/>
        </w:rPr>
        <w:t xml:space="preserve"> 2016 to</w:t>
      </w:r>
      <w:r w:rsidR="00855B0B" w:rsidRPr="00855B0B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bookmarkStart w:id="0" w:name="_GoBack"/>
      <w:bookmarkEnd w:id="0"/>
      <w:r w:rsidR="00A74155" w:rsidRPr="00855B0B">
        <w:rPr>
          <w:rFonts w:asciiTheme="majorHAnsi" w:hAnsiTheme="majorHAnsi"/>
          <w:b/>
          <w:sz w:val="22"/>
          <w:szCs w:val="22"/>
          <w:lang w:val="en-GB"/>
        </w:rPr>
        <w:t>2</w:t>
      </w:r>
      <w:r w:rsidR="00855B0B" w:rsidRPr="00855B0B">
        <w:rPr>
          <w:rFonts w:asciiTheme="majorHAnsi" w:hAnsiTheme="majorHAnsi"/>
          <w:b/>
          <w:sz w:val="22"/>
          <w:szCs w:val="22"/>
          <w:lang w:val="en-GB"/>
        </w:rPr>
        <w:t>4</w:t>
      </w:r>
      <w:r w:rsidR="00855B0B" w:rsidRPr="00855B0B">
        <w:rPr>
          <w:rFonts w:asciiTheme="majorHAnsi" w:hAnsiTheme="majorHAnsi"/>
          <w:b/>
          <w:sz w:val="22"/>
          <w:szCs w:val="22"/>
          <w:vertAlign w:val="superscript"/>
          <w:lang w:val="en-GB"/>
        </w:rPr>
        <w:t>th</w:t>
      </w:r>
      <w:r w:rsidRPr="00855B0B">
        <w:rPr>
          <w:rFonts w:asciiTheme="majorHAnsi" w:hAnsiTheme="majorHAnsi"/>
          <w:b/>
          <w:sz w:val="22"/>
          <w:szCs w:val="22"/>
          <w:lang w:val="en-GB"/>
        </w:rPr>
        <w:t xml:space="preserve"> </w:t>
      </w:r>
      <w:r w:rsidR="00855B0B" w:rsidRPr="00855B0B">
        <w:rPr>
          <w:rFonts w:asciiTheme="majorHAnsi" w:hAnsiTheme="majorHAnsi"/>
          <w:b/>
          <w:sz w:val="22"/>
          <w:szCs w:val="22"/>
          <w:lang w:val="en-GB"/>
        </w:rPr>
        <w:t>June</w:t>
      </w:r>
      <w:r w:rsidRPr="00855B0B">
        <w:rPr>
          <w:rFonts w:asciiTheme="majorHAnsi" w:hAnsiTheme="majorHAnsi"/>
          <w:b/>
          <w:sz w:val="22"/>
          <w:szCs w:val="22"/>
          <w:lang w:val="en-GB"/>
        </w:rPr>
        <w:t xml:space="preserve"> 2016</w:t>
      </w:r>
      <w:r>
        <w:rPr>
          <w:rFonts w:asciiTheme="majorHAnsi" w:hAnsiTheme="majorHAnsi"/>
          <w:sz w:val="22"/>
          <w:szCs w:val="22"/>
          <w:lang w:val="en-GB"/>
        </w:rPr>
        <w:t xml:space="preserve"> to undertake the exercise per the schedule below;</w:t>
      </w: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4315"/>
        <w:gridCol w:w="4298"/>
      </w:tblGrid>
      <w:tr w:rsidR="00624098" w14:paraId="69DADD73" w14:textId="77777777" w:rsidTr="00624098">
        <w:trPr>
          <w:trHeight w:val="342"/>
        </w:trPr>
        <w:tc>
          <w:tcPr>
            <w:tcW w:w="4315" w:type="dxa"/>
          </w:tcPr>
          <w:p w14:paraId="467B700A" w14:textId="4BADF5AD" w:rsidR="00624098" w:rsidRPr="00624098" w:rsidRDefault="00624098" w:rsidP="00624098">
            <w:pPr>
              <w:tabs>
                <w:tab w:val="left" w:pos="3120"/>
              </w:tabs>
              <w:ind w:left="0"/>
              <w:jc w:val="center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624098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DATE</w:t>
            </w:r>
          </w:p>
        </w:tc>
        <w:tc>
          <w:tcPr>
            <w:tcW w:w="4298" w:type="dxa"/>
          </w:tcPr>
          <w:p w14:paraId="08861CF5" w14:textId="08EE914E" w:rsidR="00624098" w:rsidRPr="00624098" w:rsidRDefault="00624098" w:rsidP="00624098">
            <w:pPr>
              <w:tabs>
                <w:tab w:val="left" w:pos="3120"/>
              </w:tabs>
              <w:ind w:left="0"/>
              <w:jc w:val="center"/>
              <w:rPr>
                <w:rFonts w:asciiTheme="majorHAnsi" w:hAnsiTheme="majorHAnsi"/>
                <w:b/>
                <w:sz w:val="22"/>
                <w:szCs w:val="22"/>
                <w:lang w:val="en-GB"/>
              </w:rPr>
            </w:pPr>
            <w:r w:rsidRPr="00624098">
              <w:rPr>
                <w:rFonts w:asciiTheme="majorHAnsi" w:hAnsiTheme="majorHAnsi"/>
                <w:b/>
                <w:sz w:val="22"/>
                <w:szCs w:val="22"/>
                <w:lang w:val="en-GB"/>
              </w:rPr>
              <w:t>LOCATION</w:t>
            </w:r>
          </w:p>
        </w:tc>
      </w:tr>
      <w:tr w:rsidR="00624098" w14:paraId="418C6D39" w14:textId="77777777" w:rsidTr="00624098">
        <w:trPr>
          <w:trHeight w:val="342"/>
        </w:trPr>
        <w:tc>
          <w:tcPr>
            <w:tcW w:w="4315" w:type="dxa"/>
          </w:tcPr>
          <w:p w14:paraId="0C6E67B0" w14:textId="6A0268D9" w:rsidR="00624098" w:rsidRDefault="00A74155" w:rsidP="00A74155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Monday, 13</w:t>
            </w:r>
            <w:r w:rsidR="00624098" w:rsidRPr="003A6262"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th</w:t>
            </w:r>
            <w:r w:rsidR="00624098"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>June</w:t>
            </w:r>
            <w:r w:rsidR="00624098">
              <w:rPr>
                <w:rFonts w:asciiTheme="majorHAnsi" w:hAnsiTheme="majorHAnsi"/>
                <w:sz w:val="22"/>
                <w:szCs w:val="22"/>
                <w:lang w:val="en-GB"/>
              </w:rPr>
              <w:t>, 2016</w:t>
            </w:r>
          </w:p>
        </w:tc>
        <w:tc>
          <w:tcPr>
            <w:tcW w:w="4298" w:type="dxa"/>
          </w:tcPr>
          <w:p w14:paraId="028C756D" w14:textId="4BAB19C0" w:rsidR="00624098" w:rsidRDefault="00A420D5" w:rsidP="00624098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Bolgatanga Office</w:t>
            </w:r>
          </w:p>
        </w:tc>
      </w:tr>
      <w:tr w:rsidR="00624098" w14:paraId="7A1D9C4F" w14:textId="77777777" w:rsidTr="00624098">
        <w:trPr>
          <w:trHeight w:val="342"/>
        </w:trPr>
        <w:tc>
          <w:tcPr>
            <w:tcW w:w="4315" w:type="dxa"/>
          </w:tcPr>
          <w:p w14:paraId="43470257" w14:textId="4FD0F299" w:rsidR="00624098" w:rsidRDefault="00624098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Tuesday, </w:t>
            </w:r>
            <w:r w:rsidR="00A74155">
              <w:rPr>
                <w:rFonts w:asciiTheme="majorHAnsi" w:hAnsiTheme="majorHAnsi"/>
                <w:sz w:val="22"/>
                <w:szCs w:val="22"/>
                <w:lang w:val="en-GB"/>
              </w:rPr>
              <w:t>14</w:t>
            </w:r>
            <w:r w:rsidRPr="003A6262"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</w:t>
            </w:r>
            <w:r w:rsidR="00A74155">
              <w:rPr>
                <w:rFonts w:asciiTheme="majorHAnsi" w:hAnsiTheme="majorHAnsi"/>
                <w:sz w:val="22"/>
                <w:szCs w:val="22"/>
                <w:lang w:val="en-GB"/>
              </w:rPr>
              <w:t>June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>, 2016</w:t>
            </w:r>
          </w:p>
        </w:tc>
        <w:tc>
          <w:tcPr>
            <w:tcW w:w="4298" w:type="dxa"/>
          </w:tcPr>
          <w:p w14:paraId="1631AD42" w14:textId="23030506" w:rsidR="00624098" w:rsidRDefault="00A420D5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Tamale Office</w:t>
            </w:r>
          </w:p>
        </w:tc>
      </w:tr>
      <w:tr w:rsidR="00624098" w14:paraId="2B32D2DC" w14:textId="77777777" w:rsidTr="00624098">
        <w:trPr>
          <w:trHeight w:val="322"/>
        </w:trPr>
        <w:tc>
          <w:tcPr>
            <w:tcW w:w="4315" w:type="dxa"/>
          </w:tcPr>
          <w:p w14:paraId="5D02799C" w14:textId="77531696" w:rsidR="00624098" w:rsidRDefault="00855B0B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Thursday, 16</w:t>
            </w:r>
            <w:r w:rsidRPr="003A6262"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June, 2016</w:t>
            </w:r>
          </w:p>
        </w:tc>
        <w:tc>
          <w:tcPr>
            <w:tcW w:w="4298" w:type="dxa"/>
          </w:tcPr>
          <w:p w14:paraId="430039B4" w14:textId="66434CA5" w:rsidR="00624098" w:rsidRDefault="00A420D5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Sunyani Office</w:t>
            </w:r>
          </w:p>
        </w:tc>
      </w:tr>
      <w:tr w:rsidR="00624098" w14:paraId="56D3813F" w14:textId="77777777" w:rsidTr="00624098">
        <w:trPr>
          <w:trHeight w:val="342"/>
        </w:trPr>
        <w:tc>
          <w:tcPr>
            <w:tcW w:w="4315" w:type="dxa"/>
          </w:tcPr>
          <w:p w14:paraId="57D01CCF" w14:textId="1560A640" w:rsidR="00624098" w:rsidRDefault="00855B0B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Friday, 17</w:t>
            </w:r>
            <w:r w:rsidRPr="003A6262"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June, 2016</w:t>
            </w:r>
          </w:p>
        </w:tc>
        <w:tc>
          <w:tcPr>
            <w:tcW w:w="4298" w:type="dxa"/>
          </w:tcPr>
          <w:p w14:paraId="65EE17B3" w14:textId="25E841EF" w:rsidR="00624098" w:rsidRDefault="00624098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Kumasi Office</w:t>
            </w:r>
          </w:p>
        </w:tc>
      </w:tr>
      <w:tr w:rsidR="00624098" w14:paraId="0487B6BC" w14:textId="77777777" w:rsidTr="00624098">
        <w:trPr>
          <w:trHeight w:val="342"/>
        </w:trPr>
        <w:tc>
          <w:tcPr>
            <w:tcW w:w="4315" w:type="dxa"/>
          </w:tcPr>
          <w:p w14:paraId="0B123537" w14:textId="5ABE4197" w:rsidR="00624098" w:rsidRDefault="00855B0B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Monday, 20</w:t>
            </w:r>
            <w:r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th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June, 2016</w:t>
            </w:r>
          </w:p>
        </w:tc>
        <w:tc>
          <w:tcPr>
            <w:tcW w:w="4298" w:type="dxa"/>
          </w:tcPr>
          <w:p w14:paraId="549044F6" w14:textId="3EE053D2" w:rsidR="00624098" w:rsidRDefault="00A420D5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Koforidua Office</w:t>
            </w:r>
          </w:p>
        </w:tc>
      </w:tr>
      <w:tr w:rsidR="00624098" w14:paraId="4AB56BD2" w14:textId="77777777" w:rsidTr="00624098">
        <w:trPr>
          <w:trHeight w:val="342"/>
        </w:trPr>
        <w:tc>
          <w:tcPr>
            <w:tcW w:w="4315" w:type="dxa"/>
          </w:tcPr>
          <w:p w14:paraId="657A01F7" w14:textId="6CA1EABD" w:rsidR="00624098" w:rsidRDefault="00855B0B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Tuesday, 21</w:t>
            </w:r>
            <w:r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st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June, 2016</w:t>
            </w:r>
          </w:p>
        </w:tc>
        <w:tc>
          <w:tcPr>
            <w:tcW w:w="4298" w:type="dxa"/>
          </w:tcPr>
          <w:p w14:paraId="14AA5F5D" w14:textId="35FC16CA" w:rsidR="00624098" w:rsidRDefault="00A420D5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Ho Office</w:t>
            </w:r>
          </w:p>
        </w:tc>
      </w:tr>
      <w:tr w:rsidR="00624098" w14:paraId="56AFEC6A" w14:textId="77777777" w:rsidTr="00624098">
        <w:trPr>
          <w:trHeight w:val="342"/>
        </w:trPr>
        <w:tc>
          <w:tcPr>
            <w:tcW w:w="4315" w:type="dxa"/>
          </w:tcPr>
          <w:p w14:paraId="2CF64403" w14:textId="56291A4E" w:rsidR="00624098" w:rsidRDefault="00855B0B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Thursday, 23</w:t>
            </w:r>
            <w:r w:rsidRPr="00855B0B">
              <w:rPr>
                <w:rFonts w:asciiTheme="majorHAnsi" w:hAnsiTheme="majorHAnsi"/>
                <w:sz w:val="22"/>
                <w:szCs w:val="22"/>
                <w:vertAlign w:val="superscript"/>
                <w:lang w:val="en-GB"/>
              </w:rPr>
              <w:t>rd</w:t>
            </w:r>
            <w:r>
              <w:rPr>
                <w:rFonts w:asciiTheme="majorHAnsi" w:hAnsiTheme="majorHAnsi"/>
                <w:sz w:val="22"/>
                <w:szCs w:val="22"/>
                <w:lang w:val="en-GB"/>
              </w:rPr>
              <w:t xml:space="preserve"> June 2016</w:t>
            </w:r>
          </w:p>
        </w:tc>
        <w:tc>
          <w:tcPr>
            <w:tcW w:w="4298" w:type="dxa"/>
          </w:tcPr>
          <w:p w14:paraId="7E9BF011" w14:textId="7E07A680" w:rsidR="00624098" w:rsidRDefault="00A420D5" w:rsidP="004C6383">
            <w:pPr>
              <w:tabs>
                <w:tab w:val="left" w:pos="3120"/>
              </w:tabs>
              <w:ind w:left="0"/>
              <w:rPr>
                <w:rFonts w:asciiTheme="majorHAnsi" w:hAnsiTheme="majorHAnsi"/>
                <w:sz w:val="22"/>
                <w:szCs w:val="22"/>
                <w:lang w:val="en-GB"/>
              </w:rPr>
            </w:pPr>
            <w:r>
              <w:rPr>
                <w:rFonts w:asciiTheme="majorHAnsi" w:hAnsiTheme="majorHAnsi"/>
                <w:sz w:val="22"/>
                <w:szCs w:val="22"/>
                <w:lang w:val="en-GB"/>
              </w:rPr>
              <w:t>Takoradi Office</w:t>
            </w:r>
          </w:p>
        </w:tc>
      </w:tr>
    </w:tbl>
    <w:p w14:paraId="5D8C4DF1" w14:textId="77777777" w:rsidR="003A6262" w:rsidRDefault="003A6262" w:rsidP="004C6383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</w:p>
    <w:p w14:paraId="6A96F884" w14:textId="69E02736" w:rsidR="003A6262" w:rsidRDefault="00624098" w:rsidP="004C6383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  <w:r>
        <w:rPr>
          <w:rFonts w:asciiTheme="majorHAnsi" w:hAnsiTheme="majorHAnsi"/>
          <w:sz w:val="22"/>
          <w:szCs w:val="22"/>
          <w:lang w:val="en-GB"/>
        </w:rPr>
        <w:t xml:space="preserve">I wish to request for the required logistics for the staff to undertake the exercise to ensure all staff in the Regions </w:t>
      </w:r>
      <w:r w:rsidR="00A74155">
        <w:rPr>
          <w:rFonts w:asciiTheme="majorHAnsi" w:hAnsiTheme="majorHAnsi"/>
          <w:sz w:val="22"/>
          <w:szCs w:val="22"/>
          <w:lang w:val="en-GB"/>
        </w:rPr>
        <w:t>are adequately trained on the E-LMS platform for their learning.</w:t>
      </w:r>
    </w:p>
    <w:p w14:paraId="2272D83C" w14:textId="77777777" w:rsidR="00624098" w:rsidRDefault="00624098" w:rsidP="004C6383">
      <w:pPr>
        <w:tabs>
          <w:tab w:val="left" w:pos="3120"/>
        </w:tabs>
        <w:rPr>
          <w:rFonts w:asciiTheme="majorHAnsi" w:hAnsiTheme="majorHAnsi"/>
          <w:sz w:val="22"/>
          <w:szCs w:val="22"/>
          <w:lang w:val="en-GB"/>
        </w:rPr>
      </w:pPr>
    </w:p>
    <w:p w14:paraId="2EB0AEEA" w14:textId="77777777" w:rsidR="00633912" w:rsidRDefault="00633912" w:rsidP="00985CB8">
      <w:pPr>
        <w:pStyle w:val="BodyText"/>
        <w:spacing w:line="276" w:lineRule="auto"/>
        <w:ind w:left="720" w:firstLine="115"/>
        <w:rPr>
          <w:rFonts w:asciiTheme="majorHAnsi" w:hAnsiTheme="majorHAnsi" w:cs="Arial"/>
          <w:sz w:val="22"/>
          <w:szCs w:val="22"/>
        </w:rPr>
      </w:pPr>
    </w:p>
    <w:p w14:paraId="4A2ABBAA" w14:textId="76A8B724" w:rsidR="00985CB8" w:rsidRDefault="00405184" w:rsidP="00985CB8">
      <w:pPr>
        <w:pStyle w:val="BodyText"/>
        <w:spacing w:line="276" w:lineRule="auto"/>
        <w:ind w:left="720" w:firstLine="115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lastRenderedPageBreak/>
        <w:t xml:space="preserve"> </w:t>
      </w:r>
      <w:r w:rsidR="00985CB8" w:rsidRPr="00E06B00">
        <w:rPr>
          <w:rFonts w:asciiTheme="majorHAnsi" w:hAnsiTheme="majorHAnsi" w:cs="Arial"/>
          <w:sz w:val="22"/>
          <w:szCs w:val="22"/>
        </w:rPr>
        <w:t xml:space="preserve">This is </w:t>
      </w:r>
      <w:r w:rsidR="00624098">
        <w:rPr>
          <w:rFonts w:asciiTheme="majorHAnsi" w:hAnsiTheme="majorHAnsi" w:cs="Arial"/>
          <w:sz w:val="22"/>
          <w:szCs w:val="22"/>
        </w:rPr>
        <w:t xml:space="preserve">kindly </w:t>
      </w:r>
      <w:r w:rsidR="00985CB8" w:rsidRPr="00E06B00">
        <w:rPr>
          <w:rFonts w:asciiTheme="majorHAnsi" w:hAnsiTheme="majorHAnsi" w:cs="Arial"/>
          <w:sz w:val="22"/>
          <w:szCs w:val="22"/>
        </w:rPr>
        <w:t>submitted for your</w:t>
      </w:r>
      <w:r w:rsidR="0051041C">
        <w:rPr>
          <w:rFonts w:asciiTheme="majorHAnsi" w:hAnsiTheme="majorHAnsi" w:cs="Arial"/>
          <w:sz w:val="22"/>
          <w:szCs w:val="22"/>
        </w:rPr>
        <w:t xml:space="preserve"> </w:t>
      </w:r>
      <w:r w:rsidR="00985CB8" w:rsidRPr="00E06B00">
        <w:rPr>
          <w:rFonts w:asciiTheme="majorHAnsi" w:hAnsiTheme="majorHAnsi" w:cs="Arial"/>
          <w:sz w:val="22"/>
          <w:szCs w:val="22"/>
        </w:rPr>
        <w:t>attention</w:t>
      </w:r>
      <w:r w:rsidR="00624098">
        <w:rPr>
          <w:rFonts w:asciiTheme="majorHAnsi" w:hAnsiTheme="majorHAnsi" w:cs="Arial"/>
          <w:sz w:val="22"/>
          <w:szCs w:val="22"/>
        </w:rPr>
        <w:t xml:space="preserve"> and approval</w:t>
      </w:r>
      <w:r w:rsidR="00985CB8" w:rsidRPr="00E06B00">
        <w:rPr>
          <w:rFonts w:asciiTheme="majorHAnsi" w:hAnsiTheme="majorHAnsi" w:cs="Arial"/>
          <w:sz w:val="22"/>
          <w:szCs w:val="22"/>
        </w:rPr>
        <w:t>, please.</w:t>
      </w:r>
    </w:p>
    <w:p w14:paraId="646E34BC" w14:textId="77777777" w:rsidR="00985CB8" w:rsidRDefault="00985CB8" w:rsidP="00985CB8">
      <w:pPr>
        <w:pStyle w:val="BodyText"/>
        <w:spacing w:line="276" w:lineRule="auto"/>
        <w:ind w:left="720"/>
        <w:rPr>
          <w:rFonts w:asciiTheme="majorHAnsi" w:hAnsiTheme="majorHAnsi" w:cs="Arial"/>
          <w:sz w:val="22"/>
          <w:szCs w:val="22"/>
        </w:rPr>
      </w:pPr>
    </w:p>
    <w:p w14:paraId="72E9F12D" w14:textId="184A8400" w:rsidR="00985CB8" w:rsidRDefault="00985CB8" w:rsidP="00985CB8">
      <w:pPr>
        <w:pStyle w:val="NoSpacing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……………………</w:t>
      </w:r>
      <w:r w:rsidR="00D12A17">
        <w:rPr>
          <w:rFonts w:asciiTheme="majorHAnsi" w:hAnsiTheme="majorHAnsi"/>
          <w:sz w:val="22"/>
          <w:szCs w:val="22"/>
        </w:rPr>
        <w:t>…..</w:t>
      </w:r>
    </w:p>
    <w:p w14:paraId="6C97F276" w14:textId="45C4F51B" w:rsidR="00357471" w:rsidRPr="00E06B00" w:rsidRDefault="00A74155" w:rsidP="00C1214E">
      <w:pPr>
        <w:pStyle w:val="NoSpacing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Salome Odoom</w:t>
      </w:r>
    </w:p>
    <w:sectPr w:rsidR="00357471" w:rsidRPr="00E06B00" w:rsidSect="0092580B"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08" w:right="1800" w:bottom="5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1FCEB1" w14:textId="77777777" w:rsidR="00322A64" w:rsidRDefault="00322A64">
      <w:r>
        <w:separator/>
      </w:r>
    </w:p>
  </w:endnote>
  <w:endnote w:type="continuationSeparator" w:id="0">
    <w:p w14:paraId="0B087346" w14:textId="77777777" w:rsidR="00322A64" w:rsidRDefault="0032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749F" w14:textId="77777777" w:rsidR="00322A64" w:rsidRDefault="00322A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405DEB6" w14:textId="77777777" w:rsidR="00322A64" w:rsidRDefault="00322A64">
    <w:pPr>
      <w:pStyle w:val="Footer"/>
    </w:pPr>
  </w:p>
  <w:p w14:paraId="503DDBFC" w14:textId="77777777" w:rsidR="00322A64" w:rsidRDefault="00322A6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37718" w14:textId="77777777" w:rsidR="00322A64" w:rsidRDefault="00322A64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5B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89C9D14" w14:textId="77777777" w:rsidR="00322A64" w:rsidRDefault="00322A6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96534" w14:textId="77777777" w:rsidR="00322A64" w:rsidRPr="0092580B" w:rsidRDefault="00322A64" w:rsidP="0092580B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30908" w14:textId="77777777" w:rsidR="00322A64" w:rsidRDefault="00322A64">
      <w:r>
        <w:separator/>
      </w:r>
    </w:p>
  </w:footnote>
  <w:footnote w:type="continuationSeparator" w:id="0">
    <w:p w14:paraId="13F90560" w14:textId="77777777" w:rsidR="00322A64" w:rsidRDefault="00322A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37D4F" w14:textId="76B45162" w:rsidR="00322A64" w:rsidRDefault="00322A64" w:rsidP="00167D52">
    <w:pPr>
      <w:pStyle w:val="Header"/>
      <w:jc w:val="center"/>
    </w:pPr>
    <w:r>
      <w:rPr>
        <w:noProof/>
      </w:rPr>
      <w:drawing>
        <wp:inline distT="0" distB="0" distL="0" distR="0" wp14:anchorId="7EA31263" wp14:editId="5A8415F5">
          <wp:extent cx="781050" cy="740897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699" cy="7528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EE0FB5"/>
    <w:multiLevelType w:val="hybridMultilevel"/>
    <w:tmpl w:val="EAC294F8"/>
    <w:lvl w:ilvl="0" w:tplc="682E3536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1">
    <w:nsid w:val="297070B2"/>
    <w:multiLevelType w:val="hybridMultilevel"/>
    <w:tmpl w:val="987A06B6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>
    <w:nsid w:val="2EFD5740"/>
    <w:multiLevelType w:val="hybridMultilevel"/>
    <w:tmpl w:val="F0D26F6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3">
    <w:nsid w:val="4A555B98"/>
    <w:multiLevelType w:val="hybridMultilevel"/>
    <w:tmpl w:val="3E5CA5B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4">
    <w:nsid w:val="4ADE5A45"/>
    <w:multiLevelType w:val="hybridMultilevel"/>
    <w:tmpl w:val="806292E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5">
    <w:nsid w:val="4CD95307"/>
    <w:multiLevelType w:val="hybridMultilevel"/>
    <w:tmpl w:val="D38AD766"/>
    <w:lvl w:ilvl="0" w:tplc="0409000F">
      <w:start w:val="1"/>
      <w:numFmt w:val="decimal"/>
      <w:lvlText w:val="%1."/>
      <w:lvlJc w:val="left"/>
      <w:pPr>
        <w:ind w:left="2275" w:hanging="360"/>
      </w:pPr>
    </w:lvl>
    <w:lvl w:ilvl="1" w:tplc="04090019" w:tentative="1">
      <w:start w:val="1"/>
      <w:numFmt w:val="lowerLetter"/>
      <w:lvlText w:val="%2."/>
      <w:lvlJc w:val="left"/>
      <w:pPr>
        <w:ind w:left="2995" w:hanging="360"/>
      </w:pPr>
    </w:lvl>
    <w:lvl w:ilvl="2" w:tplc="0409001B" w:tentative="1">
      <w:start w:val="1"/>
      <w:numFmt w:val="lowerRoman"/>
      <w:lvlText w:val="%3."/>
      <w:lvlJc w:val="right"/>
      <w:pPr>
        <w:ind w:left="3715" w:hanging="180"/>
      </w:pPr>
    </w:lvl>
    <w:lvl w:ilvl="3" w:tplc="0409000F" w:tentative="1">
      <w:start w:val="1"/>
      <w:numFmt w:val="decimal"/>
      <w:lvlText w:val="%4."/>
      <w:lvlJc w:val="left"/>
      <w:pPr>
        <w:ind w:left="4435" w:hanging="360"/>
      </w:pPr>
    </w:lvl>
    <w:lvl w:ilvl="4" w:tplc="04090019" w:tentative="1">
      <w:start w:val="1"/>
      <w:numFmt w:val="lowerLetter"/>
      <w:lvlText w:val="%5."/>
      <w:lvlJc w:val="left"/>
      <w:pPr>
        <w:ind w:left="5155" w:hanging="360"/>
      </w:pPr>
    </w:lvl>
    <w:lvl w:ilvl="5" w:tplc="0409001B" w:tentative="1">
      <w:start w:val="1"/>
      <w:numFmt w:val="lowerRoman"/>
      <w:lvlText w:val="%6."/>
      <w:lvlJc w:val="right"/>
      <w:pPr>
        <w:ind w:left="5875" w:hanging="180"/>
      </w:pPr>
    </w:lvl>
    <w:lvl w:ilvl="6" w:tplc="0409000F" w:tentative="1">
      <w:start w:val="1"/>
      <w:numFmt w:val="decimal"/>
      <w:lvlText w:val="%7."/>
      <w:lvlJc w:val="left"/>
      <w:pPr>
        <w:ind w:left="6595" w:hanging="360"/>
      </w:pPr>
    </w:lvl>
    <w:lvl w:ilvl="7" w:tplc="04090019" w:tentative="1">
      <w:start w:val="1"/>
      <w:numFmt w:val="lowerLetter"/>
      <w:lvlText w:val="%8."/>
      <w:lvlJc w:val="left"/>
      <w:pPr>
        <w:ind w:left="7315" w:hanging="360"/>
      </w:pPr>
    </w:lvl>
    <w:lvl w:ilvl="8" w:tplc="0409001B" w:tentative="1">
      <w:start w:val="1"/>
      <w:numFmt w:val="lowerRoman"/>
      <w:lvlText w:val="%9."/>
      <w:lvlJc w:val="right"/>
      <w:pPr>
        <w:ind w:left="8035" w:hanging="180"/>
      </w:pPr>
    </w:lvl>
  </w:abstractNum>
  <w:abstractNum w:abstractNumId="16">
    <w:nsid w:val="573F5321"/>
    <w:multiLevelType w:val="hybridMultilevel"/>
    <w:tmpl w:val="A68A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A87764"/>
    <w:multiLevelType w:val="hybridMultilevel"/>
    <w:tmpl w:val="1DBC3058"/>
    <w:lvl w:ilvl="0" w:tplc="0409000F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8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9">
    <w:nsid w:val="5F4A5592"/>
    <w:multiLevelType w:val="hybridMultilevel"/>
    <w:tmpl w:val="94F04B5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>
    <w:nsid w:val="62C73E86"/>
    <w:multiLevelType w:val="hybridMultilevel"/>
    <w:tmpl w:val="A23A286E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1">
    <w:nsid w:val="6DE7065C"/>
    <w:multiLevelType w:val="hybridMultilevel"/>
    <w:tmpl w:val="55CE0FFC"/>
    <w:lvl w:ilvl="0" w:tplc="0409000F">
      <w:start w:val="1"/>
      <w:numFmt w:val="decimal"/>
      <w:lvlText w:val="%1."/>
      <w:lvlJc w:val="left"/>
      <w:pPr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2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9"/>
  </w:num>
  <w:num w:numId="15">
    <w:abstractNumId w:val="15"/>
  </w:num>
  <w:num w:numId="16">
    <w:abstractNumId w:val="16"/>
  </w:num>
  <w:num w:numId="17">
    <w:abstractNumId w:val="13"/>
  </w:num>
  <w:num w:numId="18">
    <w:abstractNumId w:val="12"/>
  </w:num>
  <w:num w:numId="19">
    <w:abstractNumId w:val="14"/>
  </w:num>
  <w:num w:numId="20">
    <w:abstractNumId w:val="20"/>
  </w:num>
  <w:num w:numId="21">
    <w:abstractNumId w:val="17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09"/>
    <w:rsid w:val="000012CA"/>
    <w:rsid w:val="000027BC"/>
    <w:rsid w:val="00016CEF"/>
    <w:rsid w:val="00022EF5"/>
    <w:rsid w:val="00036C96"/>
    <w:rsid w:val="00064E6F"/>
    <w:rsid w:val="000A1BDE"/>
    <w:rsid w:val="000D2201"/>
    <w:rsid w:val="000D651C"/>
    <w:rsid w:val="000E0A45"/>
    <w:rsid w:val="000E4F03"/>
    <w:rsid w:val="000E63F9"/>
    <w:rsid w:val="000E6934"/>
    <w:rsid w:val="0010543C"/>
    <w:rsid w:val="0014314B"/>
    <w:rsid w:val="001559B4"/>
    <w:rsid w:val="00167D52"/>
    <w:rsid w:val="0018246A"/>
    <w:rsid w:val="001B1B35"/>
    <w:rsid w:val="001C495E"/>
    <w:rsid w:val="001D0C75"/>
    <w:rsid w:val="001E7D44"/>
    <w:rsid w:val="001F2F85"/>
    <w:rsid w:val="001F6ACE"/>
    <w:rsid w:val="002374E8"/>
    <w:rsid w:val="002841EA"/>
    <w:rsid w:val="00296EA1"/>
    <w:rsid w:val="002D016E"/>
    <w:rsid w:val="002D5134"/>
    <w:rsid w:val="002E7437"/>
    <w:rsid w:val="002F5D1D"/>
    <w:rsid w:val="00322A64"/>
    <w:rsid w:val="00324DFF"/>
    <w:rsid w:val="00334F31"/>
    <w:rsid w:val="0034655C"/>
    <w:rsid w:val="00355F58"/>
    <w:rsid w:val="00357471"/>
    <w:rsid w:val="003606EF"/>
    <w:rsid w:val="003646E9"/>
    <w:rsid w:val="00372402"/>
    <w:rsid w:val="00383B9E"/>
    <w:rsid w:val="003A1451"/>
    <w:rsid w:val="003A6262"/>
    <w:rsid w:val="003C0534"/>
    <w:rsid w:val="003C4A16"/>
    <w:rsid w:val="003F2D71"/>
    <w:rsid w:val="0040505E"/>
    <w:rsid w:val="00405184"/>
    <w:rsid w:val="00432D75"/>
    <w:rsid w:val="004339E6"/>
    <w:rsid w:val="00447292"/>
    <w:rsid w:val="004479B6"/>
    <w:rsid w:val="00461D09"/>
    <w:rsid w:val="00472BFA"/>
    <w:rsid w:val="00483581"/>
    <w:rsid w:val="004C6383"/>
    <w:rsid w:val="004D2BA1"/>
    <w:rsid w:val="004D5102"/>
    <w:rsid w:val="004D6CBB"/>
    <w:rsid w:val="00504B74"/>
    <w:rsid w:val="00505893"/>
    <w:rsid w:val="0051041C"/>
    <w:rsid w:val="005131B9"/>
    <w:rsid w:val="00517AE2"/>
    <w:rsid w:val="00531434"/>
    <w:rsid w:val="00531743"/>
    <w:rsid w:val="00531FD9"/>
    <w:rsid w:val="0053231A"/>
    <w:rsid w:val="0058317C"/>
    <w:rsid w:val="00584E88"/>
    <w:rsid w:val="005B4B55"/>
    <w:rsid w:val="005E733F"/>
    <w:rsid w:val="00624098"/>
    <w:rsid w:val="00630D1C"/>
    <w:rsid w:val="00633912"/>
    <w:rsid w:val="00670EF5"/>
    <w:rsid w:val="00680F96"/>
    <w:rsid w:val="00685F38"/>
    <w:rsid w:val="006E262D"/>
    <w:rsid w:val="006E6C5D"/>
    <w:rsid w:val="00752301"/>
    <w:rsid w:val="00773DAC"/>
    <w:rsid w:val="00775353"/>
    <w:rsid w:val="00782935"/>
    <w:rsid w:val="007853C1"/>
    <w:rsid w:val="00791367"/>
    <w:rsid w:val="0079268B"/>
    <w:rsid w:val="00796FA0"/>
    <w:rsid w:val="007A2141"/>
    <w:rsid w:val="007B40AC"/>
    <w:rsid w:val="007C0593"/>
    <w:rsid w:val="007D7A76"/>
    <w:rsid w:val="00804FDC"/>
    <w:rsid w:val="0082433F"/>
    <w:rsid w:val="00832299"/>
    <w:rsid w:val="00844CBA"/>
    <w:rsid w:val="00855B0B"/>
    <w:rsid w:val="008622C0"/>
    <w:rsid w:val="00867D3D"/>
    <w:rsid w:val="00871EB0"/>
    <w:rsid w:val="0087204F"/>
    <w:rsid w:val="008D40BC"/>
    <w:rsid w:val="008E6995"/>
    <w:rsid w:val="0092580B"/>
    <w:rsid w:val="009305F5"/>
    <w:rsid w:val="009517BF"/>
    <w:rsid w:val="00961610"/>
    <w:rsid w:val="009621DD"/>
    <w:rsid w:val="00965580"/>
    <w:rsid w:val="00982CA6"/>
    <w:rsid w:val="00983F15"/>
    <w:rsid w:val="00985CB8"/>
    <w:rsid w:val="00993339"/>
    <w:rsid w:val="009A5918"/>
    <w:rsid w:val="009B31B6"/>
    <w:rsid w:val="009B7F1B"/>
    <w:rsid w:val="009E24A0"/>
    <w:rsid w:val="009E60D3"/>
    <w:rsid w:val="00A035D3"/>
    <w:rsid w:val="00A2562C"/>
    <w:rsid w:val="00A36FC6"/>
    <w:rsid w:val="00A420D5"/>
    <w:rsid w:val="00A51DBE"/>
    <w:rsid w:val="00A562D1"/>
    <w:rsid w:val="00A73D6C"/>
    <w:rsid w:val="00A74155"/>
    <w:rsid w:val="00A8486E"/>
    <w:rsid w:val="00A97704"/>
    <w:rsid w:val="00AA40CD"/>
    <w:rsid w:val="00AB45E5"/>
    <w:rsid w:val="00AE415D"/>
    <w:rsid w:val="00B06F1E"/>
    <w:rsid w:val="00B23FE1"/>
    <w:rsid w:val="00B44731"/>
    <w:rsid w:val="00B44AEE"/>
    <w:rsid w:val="00B47266"/>
    <w:rsid w:val="00B64BB8"/>
    <w:rsid w:val="00B921FF"/>
    <w:rsid w:val="00BA4B07"/>
    <w:rsid w:val="00BB0F48"/>
    <w:rsid w:val="00BB1B84"/>
    <w:rsid w:val="00BD6950"/>
    <w:rsid w:val="00BE4CE9"/>
    <w:rsid w:val="00BE7C09"/>
    <w:rsid w:val="00BF6688"/>
    <w:rsid w:val="00C0785A"/>
    <w:rsid w:val="00C1214E"/>
    <w:rsid w:val="00C35282"/>
    <w:rsid w:val="00C365B2"/>
    <w:rsid w:val="00C463F9"/>
    <w:rsid w:val="00C50EA3"/>
    <w:rsid w:val="00C51209"/>
    <w:rsid w:val="00C70141"/>
    <w:rsid w:val="00CC7795"/>
    <w:rsid w:val="00D12A17"/>
    <w:rsid w:val="00D3038D"/>
    <w:rsid w:val="00D31D03"/>
    <w:rsid w:val="00D550C3"/>
    <w:rsid w:val="00D6181B"/>
    <w:rsid w:val="00D61D65"/>
    <w:rsid w:val="00D90291"/>
    <w:rsid w:val="00D93CFB"/>
    <w:rsid w:val="00DA0E28"/>
    <w:rsid w:val="00DD159E"/>
    <w:rsid w:val="00DE1751"/>
    <w:rsid w:val="00E06B00"/>
    <w:rsid w:val="00E14AA1"/>
    <w:rsid w:val="00E47454"/>
    <w:rsid w:val="00E50500"/>
    <w:rsid w:val="00E5614F"/>
    <w:rsid w:val="00E66AB7"/>
    <w:rsid w:val="00E8775C"/>
    <w:rsid w:val="00EA620E"/>
    <w:rsid w:val="00EB73EE"/>
    <w:rsid w:val="00EC63F8"/>
    <w:rsid w:val="00ED3B95"/>
    <w:rsid w:val="00ED593C"/>
    <w:rsid w:val="00EF335B"/>
    <w:rsid w:val="00F112FB"/>
    <w:rsid w:val="00F2115C"/>
    <w:rsid w:val="00F37C8E"/>
    <w:rsid w:val="00F607E0"/>
    <w:rsid w:val="00F83807"/>
    <w:rsid w:val="00FA0CB0"/>
    <w:rsid w:val="00FC7AE2"/>
    <w:rsid w:val="00F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99A09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F9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0E63F9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0E63F9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0E63F9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0E63F9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0E63F9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E63F9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0E63F9"/>
    <w:pPr>
      <w:keepNext/>
      <w:spacing w:line="220" w:lineRule="atLeast"/>
    </w:pPr>
  </w:style>
  <w:style w:type="paragraph" w:customStyle="1" w:styleId="CompanyName">
    <w:name w:val="Company Name"/>
    <w:basedOn w:val="Normal"/>
    <w:rsid w:val="000E63F9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0E63F9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0E63F9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0E63F9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0E63F9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0E63F9"/>
    <w:pPr>
      <w:spacing w:after="600"/>
    </w:pPr>
  </w:style>
  <w:style w:type="paragraph" w:customStyle="1" w:styleId="HeadingBase">
    <w:name w:val="Heading Base"/>
    <w:basedOn w:val="BodyText"/>
    <w:next w:val="BodyText"/>
    <w:rsid w:val="000E63F9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0E63F9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0E63F9"/>
    <w:pPr>
      <w:spacing w:before="220"/>
    </w:pPr>
  </w:style>
  <w:style w:type="character" w:customStyle="1" w:styleId="MessageHeaderLabel">
    <w:name w:val="Message Header Label"/>
    <w:rsid w:val="000E63F9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E63F9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0E63F9"/>
    <w:pPr>
      <w:ind w:left="1555"/>
    </w:pPr>
  </w:style>
  <w:style w:type="character" w:styleId="PageNumber">
    <w:name w:val="page number"/>
    <w:semiHidden/>
    <w:rsid w:val="000E63F9"/>
    <w:rPr>
      <w:sz w:val="18"/>
    </w:rPr>
  </w:style>
  <w:style w:type="paragraph" w:customStyle="1" w:styleId="ReturnAddress">
    <w:name w:val="Return Address"/>
    <w:basedOn w:val="Normal"/>
    <w:rsid w:val="000E63F9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0E63F9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0E63F9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0E63F9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04F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0E63F9"/>
    <w:pPr>
      <w:ind w:left="1195" w:hanging="360"/>
    </w:pPr>
  </w:style>
  <w:style w:type="paragraph" w:styleId="List2">
    <w:name w:val="List 2"/>
    <w:basedOn w:val="Normal"/>
    <w:semiHidden/>
    <w:rsid w:val="000E63F9"/>
    <w:pPr>
      <w:ind w:left="1555" w:hanging="360"/>
    </w:pPr>
  </w:style>
  <w:style w:type="paragraph" w:styleId="List3">
    <w:name w:val="List 3"/>
    <w:basedOn w:val="Normal"/>
    <w:semiHidden/>
    <w:rsid w:val="000E63F9"/>
    <w:pPr>
      <w:ind w:left="1915" w:hanging="360"/>
    </w:pPr>
  </w:style>
  <w:style w:type="paragraph" w:styleId="List4">
    <w:name w:val="List 4"/>
    <w:basedOn w:val="Normal"/>
    <w:semiHidden/>
    <w:rsid w:val="000E63F9"/>
    <w:pPr>
      <w:ind w:left="2275" w:hanging="360"/>
    </w:pPr>
  </w:style>
  <w:style w:type="paragraph" w:styleId="List5">
    <w:name w:val="List 5"/>
    <w:basedOn w:val="Normal"/>
    <w:semiHidden/>
    <w:rsid w:val="000E63F9"/>
    <w:pPr>
      <w:ind w:left="2635" w:hanging="360"/>
    </w:pPr>
  </w:style>
  <w:style w:type="paragraph" w:styleId="ListBullet">
    <w:name w:val="List Bullet"/>
    <w:basedOn w:val="Normal"/>
    <w:autoRedefine/>
    <w:semiHidden/>
    <w:rsid w:val="000E63F9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0E63F9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0E63F9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0E63F9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0E63F9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0E63F9"/>
    <w:pPr>
      <w:spacing w:after="120"/>
      <w:ind w:left="1195"/>
    </w:pPr>
  </w:style>
  <w:style w:type="paragraph" w:styleId="ListContinue2">
    <w:name w:val="List Continue 2"/>
    <w:basedOn w:val="Normal"/>
    <w:semiHidden/>
    <w:rsid w:val="000E63F9"/>
    <w:pPr>
      <w:spacing w:after="120"/>
      <w:ind w:left="1555"/>
    </w:pPr>
  </w:style>
  <w:style w:type="paragraph" w:styleId="ListContinue3">
    <w:name w:val="List Continue 3"/>
    <w:basedOn w:val="Normal"/>
    <w:semiHidden/>
    <w:rsid w:val="000E63F9"/>
    <w:pPr>
      <w:spacing w:after="120"/>
      <w:ind w:left="1915"/>
    </w:pPr>
  </w:style>
  <w:style w:type="paragraph" w:styleId="ListContinue4">
    <w:name w:val="List Continue 4"/>
    <w:basedOn w:val="Normal"/>
    <w:semiHidden/>
    <w:rsid w:val="000E63F9"/>
    <w:pPr>
      <w:spacing w:after="120"/>
      <w:ind w:left="2275"/>
    </w:pPr>
  </w:style>
  <w:style w:type="paragraph" w:styleId="ListContinue5">
    <w:name w:val="List Continue 5"/>
    <w:basedOn w:val="Normal"/>
    <w:semiHidden/>
    <w:rsid w:val="000E63F9"/>
    <w:pPr>
      <w:spacing w:after="120"/>
      <w:ind w:left="2635"/>
    </w:pPr>
  </w:style>
  <w:style w:type="paragraph" w:styleId="ListNumber">
    <w:name w:val="List Number"/>
    <w:basedOn w:val="Normal"/>
    <w:semiHidden/>
    <w:rsid w:val="000E63F9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0E63F9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0E63F9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0E63F9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0E63F9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4F"/>
    <w:rPr>
      <w:rFonts w:ascii="Tahoma" w:hAnsi="Tahoma" w:cs="Tahoma"/>
      <w:spacing w:val="-5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AE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5F58"/>
    <w:pPr>
      <w:ind w:left="835"/>
    </w:pPr>
    <w:rPr>
      <w:rFonts w:ascii="Arial" w:hAnsi="Arial"/>
      <w:spacing w:val="-5"/>
    </w:rPr>
  </w:style>
  <w:style w:type="table" w:styleId="TableGrid">
    <w:name w:val="Table Grid"/>
    <w:basedOn w:val="TableNormal"/>
    <w:uiPriority w:val="59"/>
    <w:rsid w:val="0035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F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4745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E4745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F9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0E63F9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0E63F9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0E63F9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0E63F9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0E63F9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E63F9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0E63F9"/>
    <w:pPr>
      <w:keepNext/>
      <w:spacing w:line="220" w:lineRule="atLeast"/>
    </w:pPr>
  </w:style>
  <w:style w:type="paragraph" w:customStyle="1" w:styleId="CompanyName">
    <w:name w:val="Company Name"/>
    <w:basedOn w:val="Normal"/>
    <w:rsid w:val="000E63F9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0E63F9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0E63F9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0E63F9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0E63F9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0E63F9"/>
    <w:pPr>
      <w:spacing w:after="600"/>
    </w:pPr>
  </w:style>
  <w:style w:type="paragraph" w:customStyle="1" w:styleId="HeadingBase">
    <w:name w:val="Heading Base"/>
    <w:basedOn w:val="BodyText"/>
    <w:next w:val="BodyText"/>
    <w:rsid w:val="000E63F9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0E63F9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0E63F9"/>
    <w:pPr>
      <w:spacing w:before="220"/>
    </w:pPr>
  </w:style>
  <w:style w:type="character" w:customStyle="1" w:styleId="MessageHeaderLabel">
    <w:name w:val="Message Header Label"/>
    <w:rsid w:val="000E63F9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E63F9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0E63F9"/>
    <w:pPr>
      <w:ind w:left="1555"/>
    </w:pPr>
  </w:style>
  <w:style w:type="character" w:styleId="PageNumber">
    <w:name w:val="page number"/>
    <w:semiHidden/>
    <w:rsid w:val="000E63F9"/>
    <w:rPr>
      <w:sz w:val="18"/>
    </w:rPr>
  </w:style>
  <w:style w:type="paragraph" w:customStyle="1" w:styleId="ReturnAddress">
    <w:name w:val="Return Address"/>
    <w:basedOn w:val="Normal"/>
    <w:rsid w:val="000E63F9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0E63F9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0E63F9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0E63F9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04F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0E63F9"/>
    <w:pPr>
      <w:ind w:left="1195" w:hanging="360"/>
    </w:pPr>
  </w:style>
  <w:style w:type="paragraph" w:styleId="List2">
    <w:name w:val="List 2"/>
    <w:basedOn w:val="Normal"/>
    <w:semiHidden/>
    <w:rsid w:val="000E63F9"/>
    <w:pPr>
      <w:ind w:left="1555" w:hanging="360"/>
    </w:pPr>
  </w:style>
  <w:style w:type="paragraph" w:styleId="List3">
    <w:name w:val="List 3"/>
    <w:basedOn w:val="Normal"/>
    <w:semiHidden/>
    <w:rsid w:val="000E63F9"/>
    <w:pPr>
      <w:ind w:left="1915" w:hanging="360"/>
    </w:pPr>
  </w:style>
  <w:style w:type="paragraph" w:styleId="List4">
    <w:name w:val="List 4"/>
    <w:basedOn w:val="Normal"/>
    <w:semiHidden/>
    <w:rsid w:val="000E63F9"/>
    <w:pPr>
      <w:ind w:left="2275" w:hanging="360"/>
    </w:pPr>
  </w:style>
  <w:style w:type="paragraph" w:styleId="List5">
    <w:name w:val="List 5"/>
    <w:basedOn w:val="Normal"/>
    <w:semiHidden/>
    <w:rsid w:val="000E63F9"/>
    <w:pPr>
      <w:ind w:left="2635" w:hanging="360"/>
    </w:pPr>
  </w:style>
  <w:style w:type="paragraph" w:styleId="ListBullet">
    <w:name w:val="List Bullet"/>
    <w:basedOn w:val="Normal"/>
    <w:autoRedefine/>
    <w:semiHidden/>
    <w:rsid w:val="000E63F9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0E63F9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0E63F9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0E63F9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0E63F9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0E63F9"/>
    <w:pPr>
      <w:spacing w:after="120"/>
      <w:ind w:left="1195"/>
    </w:pPr>
  </w:style>
  <w:style w:type="paragraph" w:styleId="ListContinue2">
    <w:name w:val="List Continue 2"/>
    <w:basedOn w:val="Normal"/>
    <w:semiHidden/>
    <w:rsid w:val="000E63F9"/>
    <w:pPr>
      <w:spacing w:after="120"/>
      <w:ind w:left="1555"/>
    </w:pPr>
  </w:style>
  <w:style w:type="paragraph" w:styleId="ListContinue3">
    <w:name w:val="List Continue 3"/>
    <w:basedOn w:val="Normal"/>
    <w:semiHidden/>
    <w:rsid w:val="000E63F9"/>
    <w:pPr>
      <w:spacing w:after="120"/>
      <w:ind w:left="1915"/>
    </w:pPr>
  </w:style>
  <w:style w:type="paragraph" w:styleId="ListContinue4">
    <w:name w:val="List Continue 4"/>
    <w:basedOn w:val="Normal"/>
    <w:semiHidden/>
    <w:rsid w:val="000E63F9"/>
    <w:pPr>
      <w:spacing w:after="120"/>
      <w:ind w:left="2275"/>
    </w:pPr>
  </w:style>
  <w:style w:type="paragraph" w:styleId="ListContinue5">
    <w:name w:val="List Continue 5"/>
    <w:basedOn w:val="Normal"/>
    <w:semiHidden/>
    <w:rsid w:val="000E63F9"/>
    <w:pPr>
      <w:spacing w:after="120"/>
      <w:ind w:left="2635"/>
    </w:pPr>
  </w:style>
  <w:style w:type="paragraph" w:styleId="ListNumber">
    <w:name w:val="List Number"/>
    <w:basedOn w:val="Normal"/>
    <w:semiHidden/>
    <w:rsid w:val="000E63F9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0E63F9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0E63F9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0E63F9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0E63F9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4F"/>
    <w:rPr>
      <w:rFonts w:ascii="Tahoma" w:hAnsi="Tahoma" w:cs="Tahoma"/>
      <w:spacing w:val="-5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4AE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55F58"/>
    <w:pPr>
      <w:ind w:left="835"/>
    </w:pPr>
    <w:rPr>
      <w:rFonts w:ascii="Arial" w:hAnsi="Arial"/>
      <w:spacing w:val="-5"/>
    </w:rPr>
  </w:style>
  <w:style w:type="table" w:styleId="TableGrid">
    <w:name w:val="Table Grid"/>
    <w:basedOn w:val="TableNormal"/>
    <w:uiPriority w:val="59"/>
    <w:rsid w:val="00355F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1FD9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E4745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E47454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bymagua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0AEF5F-881B-4345-B6FC-3F946F5D3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\Users\kobymagua\AppData\Roaming\Microsoft\Templates\Memo.dot</Template>
  <TotalTime>16</TotalTime>
  <Pages>2</Pages>
  <Words>213</Words>
  <Characters>1218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NCA</dc:creator>
  <cp:lastModifiedBy>Osman Alhaji Alhassan</cp:lastModifiedBy>
  <cp:revision>4</cp:revision>
  <cp:lastPrinted>2016-06-07T10:20:00Z</cp:lastPrinted>
  <dcterms:created xsi:type="dcterms:W3CDTF">2016-06-07T10:05:00Z</dcterms:created>
  <dcterms:modified xsi:type="dcterms:W3CDTF">2016-06-07T11:06:00Z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